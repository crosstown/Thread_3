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03" w:rsidRDefault="00744803" w:rsidP="00744803">
      <w:pPr>
        <w:jc w:val="center"/>
        <w:rPr>
          <w:sz w:val="40"/>
          <w:szCs w:val="40"/>
        </w:rPr>
      </w:pPr>
    </w:p>
    <w:p w:rsidR="00744803" w:rsidRDefault="00744803" w:rsidP="00744803">
      <w:pPr>
        <w:jc w:val="center"/>
        <w:rPr>
          <w:sz w:val="40"/>
          <w:szCs w:val="40"/>
        </w:rPr>
      </w:pPr>
    </w:p>
    <w:p w:rsidR="005F1261" w:rsidRDefault="00744803" w:rsidP="00744803">
      <w:pPr>
        <w:jc w:val="center"/>
        <w:rPr>
          <w:sz w:val="56"/>
          <w:szCs w:val="56"/>
        </w:rPr>
      </w:pPr>
      <w:r w:rsidRPr="00744803">
        <w:rPr>
          <w:sz w:val="56"/>
          <w:szCs w:val="56"/>
        </w:rPr>
        <w:t>C</w:t>
      </w:r>
      <w:r w:rsidR="00073079">
        <w:rPr>
          <w:sz w:val="56"/>
          <w:szCs w:val="56"/>
        </w:rPr>
        <w:t>PSC</w:t>
      </w:r>
      <w:r w:rsidRPr="00744803">
        <w:rPr>
          <w:sz w:val="56"/>
          <w:szCs w:val="56"/>
        </w:rPr>
        <w:t xml:space="preserve"> </w:t>
      </w:r>
      <w:r w:rsidR="00577798">
        <w:rPr>
          <w:sz w:val="56"/>
          <w:szCs w:val="56"/>
        </w:rPr>
        <w:t>410</w:t>
      </w:r>
      <w:r w:rsidRPr="00744803">
        <w:rPr>
          <w:sz w:val="56"/>
          <w:szCs w:val="56"/>
        </w:rPr>
        <w:t xml:space="preserve"> </w:t>
      </w:r>
      <w:r w:rsidR="00577798">
        <w:rPr>
          <w:sz w:val="56"/>
          <w:szCs w:val="56"/>
        </w:rPr>
        <w:t>Java Programming</w:t>
      </w:r>
    </w:p>
    <w:p w:rsidR="00744803" w:rsidRDefault="00744803" w:rsidP="00744803">
      <w:pPr>
        <w:jc w:val="center"/>
        <w:rPr>
          <w:sz w:val="56"/>
          <w:szCs w:val="56"/>
        </w:rPr>
      </w:pPr>
    </w:p>
    <w:p w:rsidR="00744803" w:rsidRDefault="00744803" w:rsidP="00744803">
      <w:pPr>
        <w:jc w:val="center"/>
        <w:rPr>
          <w:sz w:val="56"/>
          <w:szCs w:val="56"/>
        </w:rPr>
      </w:pPr>
    </w:p>
    <w:p w:rsidR="00744803" w:rsidRPr="00744803" w:rsidRDefault="00B53AF8" w:rsidP="00744803">
      <w:pPr>
        <w:jc w:val="center"/>
        <w:rPr>
          <w:sz w:val="56"/>
          <w:szCs w:val="56"/>
        </w:rPr>
      </w:pPr>
      <w:r>
        <w:rPr>
          <w:sz w:val="56"/>
          <w:szCs w:val="56"/>
        </w:rPr>
        <w:t>Prime Threads</w:t>
      </w:r>
      <w:r w:rsidRPr="00B53AF8">
        <w:rPr>
          <w:sz w:val="56"/>
          <w:szCs w:val="56"/>
        </w:rPr>
        <w:t xml:space="preserve"> </w:t>
      </w:r>
      <w:r>
        <w:rPr>
          <w:sz w:val="56"/>
          <w:szCs w:val="56"/>
        </w:rPr>
        <w:t>Program</w:t>
      </w:r>
      <w:r>
        <w:rPr>
          <w:sz w:val="56"/>
          <w:szCs w:val="56"/>
        </w:rPr>
        <w:t xml:space="preserve"> </w:t>
      </w:r>
      <w:r w:rsidR="00FC5713">
        <w:rPr>
          <w:sz w:val="56"/>
          <w:szCs w:val="56"/>
        </w:rPr>
        <w:tab/>
      </w:r>
    </w:p>
    <w:p w:rsidR="00744803" w:rsidRDefault="00744803" w:rsidP="00744803">
      <w:pPr>
        <w:jc w:val="center"/>
        <w:rPr>
          <w:sz w:val="40"/>
          <w:szCs w:val="40"/>
        </w:rPr>
      </w:pPr>
    </w:p>
    <w:p w:rsidR="00744803" w:rsidRDefault="00744803" w:rsidP="00744803">
      <w:pPr>
        <w:jc w:val="center"/>
        <w:rPr>
          <w:sz w:val="40"/>
          <w:szCs w:val="40"/>
        </w:rPr>
      </w:pPr>
    </w:p>
    <w:p w:rsidR="00744803" w:rsidRDefault="00744803" w:rsidP="00744803">
      <w:pPr>
        <w:jc w:val="center"/>
        <w:rPr>
          <w:sz w:val="40"/>
          <w:szCs w:val="40"/>
        </w:rPr>
      </w:pPr>
    </w:p>
    <w:p w:rsidR="00890EA4" w:rsidRDefault="00890EA4" w:rsidP="00744803">
      <w:pPr>
        <w:jc w:val="center"/>
        <w:rPr>
          <w:sz w:val="40"/>
          <w:szCs w:val="40"/>
        </w:rPr>
      </w:pPr>
    </w:p>
    <w:p w:rsidR="00890EA4" w:rsidRDefault="00890EA4" w:rsidP="00744803">
      <w:pPr>
        <w:jc w:val="center"/>
        <w:rPr>
          <w:sz w:val="40"/>
          <w:szCs w:val="40"/>
        </w:rPr>
      </w:pPr>
    </w:p>
    <w:p w:rsidR="00890EA4" w:rsidRDefault="00890EA4" w:rsidP="00744803">
      <w:pPr>
        <w:jc w:val="center"/>
        <w:rPr>
          <w:sz w:val="40"/>
          <w:szCs w:val="40"/>
        </w:rPr>
      </w:pPr>
    </w:p>
    <w:p w:rsidR="00890EA4" w:rsidRDefault="00890EA4" w:rsidP="00744803">
      <w:pPr>
        <w:jc w:val="center"/>
        <w:rPr>
          <w:sz w:val="40"/>
          <w:szCs w:val="40"/>
        </w:rPr>
      </w:pPr>
    </w:p>
    <w:p w:rsidR="00890EA4" w:rsidRDefault="00890EA4" w:rsidP="00890EA4">
      <w:pPr>
        <w:rPr>
          <w:sz w:val="20"/>
          <w:szCs w:val="20"/>
        </w:rPr>
      </w:pPr>
    </w:p>
    <w:p w:rsidR="00890EA4" w:rsidRDefault="00890EA4" w:rsidP="00890EA4">
      <w:pPr>
        <w:rPr>
          <w:sz w:val="20"/>
          <w:szCs w:val="20"/>
        </w:rPr>
      </w:pPr>
      <w:r>
        <w:rPr>
          <w:sz w:val="20"/>
          <w:szCs w:val="20"/>
        </w:rPr>
        <w:t>Name: Fernando Simon</w:t>
      </w:r>
      <w:r>
        <w:rPr>
          <w:sz w:val="20"/>
          <w:szCs w:val="20"/>
        </w:rPr>
        <w:br/>
        <w:t>ID #: 970784</w:t>
      </w:r>
      <w:r>
        <w:rPr>
          <w:sz w:val="20"/>
          <w:szCs w:val="20"/>
        </w:rPr>
        <w:br/>
        <w:t xml:space="preserve">Instructor: </w:t>
      </w:r>
      <w:r w:rsidR="00577798">
        <w:rPr>
          <w:sz w:val="20"/>
          <w:szCs w:val="20"/>
        </w:rPr>
        <w:t xml:space="preserve">Julius </w:t>
      </w:r>
      <w:proofErr w:type="spellStart"/>
      <w:r w:rsidR="00577798">
        <w:rPr>
          <w:sz w:val="20"/>
          <w:szCs w:val="20"/>
        </w:rPr>
        <w:t>Dichter</w:t>
      </w:r>
      <w:proofErr w:type="spellEnd"/>
      <w:r>
        <w:rPr>
          <w:sz w:val="20"/>
          <w:szCs w:val="20"/>
        </w:rPr>
        <w:br/>
        <w:t xml:space="preserve">Date: February </w:t>
      </w:r>
      <w:r w:rsidR="00FC5713">
        <w:rPr>
          <w:sz w:val="20"/>
          <w:szCs w:val="20"/>
        </w:rPr>
        <w:t>6</w:t>
      </w:r>
      <w:r>
        <w:rPr>
          <w:sz w:val="20"/>
          <w:szCs w:val="20"/>
        </w:rPr>
        <w:t>, 2014</w:t>
      </w:r>
    </w:p>
    <w:p w:rsidR="00890EA4" w:rsidRDefault="00890EA4" w:rsidP="00890EA4">
      <w:pPr>
        <w:rPr>
          <w:sz w:val="20"/>
          <w:szCs w:val="20"/>
        </w:rPr>
      </w:pPr>
    </w:p>
    <w:p w:rsidR="00890EA4" w:rsidRDefault="00890EA4" w:rsidP="00890EA4">
      <w:pPr>
        <w:jc w:val="center"/>
        <w:rPr>
          <w:b/>
          <w:sz w:val="28"/>
          <w:szCs w:val="28"/>
        </w:rPr>
      </w:pPr>
      <w:r w:rsidRPr="00890EA4">
        <w:rPr>
          <w:b/>
          <w:sz w:val="28"/>
          <w:szCs w:val="28"/>
        </w:rPr>
        <w:lastRenderedPageBreak/>
        <w:t>Table of Contents</w:t>
      </w:r>
    </w:p>
    <w:p w:rsidR="00890EA4" w:rsidRDefault="00890EA4" w:rsidP="00890EA4">
      <w:pPr>
        <w:jc w:val="right"/>
        <w:rPr>
          <w:sz w:val="28"/>
          <w:szCs w:val="28"/>
        </w:rPr>
      </w:pPr>
      <w:r>
        <w:rPr>
          <w:sz w:val="28"/>
          <w:szCs w:val="28"/>
        </w:rPr>
        <w:t>Abstract                                                                                                                                  3</w:t>
      </w:r>
    </w:p>
    <w:p w:rsidR="00890EA4" w:rsidRDefault="00890EA4" w:rsidP="00890EA4">
      <w:pPr>
        <w:jc w:val="right"/>
        <w:rPr>
          <w:sz w:val="28"/>
          <w:szCs w:val="28"/>
        </w:rPr>
      </w:pPr>
      <w:r>
        <w:rPr>
          <w:sz w:val="28"/>
          <w:szCs w:val="28"/>
        </w:rPr>
        <w:t>Introduction                                                                                                                           3</w:t>
      </w:r>
    </w:p>
    <w:p w:rsidR="00890EA4" w:rsidRDefault="002B556F" w:rsidP="00890EA4">
      <w:pPr>
        <w:jc w:val="right"/>
        <w:rPr>
          <w:sz w:val="28"/>
          <w:szCs w:val="28"/>
        </w:rPr>
      </w:pPr>
      <w:r>
        <w:rPr>
          <w:sz w:val="28"/>
          <w:szCs w:val="28"/>
        </w:rPr>
        <w:t>Screenshot of Output                                                                                                           4</w:t>
      </w:r>
    </w:p>
    <w:p w:rsidR="002B556F" w:rsidRDefault="002B556F" w:rsidP="00EE2CF5">
      <w:pPr>
        <w:rPr>
          <w:sz w:val="28"/>
          <w:szCs w:val="28"/>
        </w:rPr>
      </w:pPr>
      <w:r>
        <w:rPr>
          <w:sz w:val="28"/>
          <w:szCs w:val="28"/>
        </w:rPr>
        <w:t xml:space="preserve">Source Codes                                                                                                                         </w:t>
      </w:r>
      <w:proofErr w:type="gramStart"/>
      <w:r>
        <w:rPr>
          <w:sz w:val="28"/>
          <w:szCs w:val="28"/>
        </w:rPr>
        <w:t>5</w:t>
      </w:r>
      <w:r>
        <w:rPr>
          <w:sz w:val="28"/>
          <w:szCs w:val="28"/>
        </w:rPr>
        <w:br/>
        <w:t xml:space="preserve">     </w:t>
      </w:r>
      <w:r w:rsidR="00EE2CF5">
        <w:rPr>
          <w:sz w:val="28"/>
          <w:szCs w:val="28"/>
        </w:rPr>
        <w:t>SwitchTest</w:t>
      </w:r>
      <w:r>
        <w:rPr>
          <w:sz w:val="28"/>
          <w:szCs w:val="28"/>
        </w:rPr>
        <w:t>.java</w:t>
      </w:r>
      <w:proofErr w:type="gramEnd"/>
      <w:r>
        <w:rPr>
          <w:sz w:val="28"/>
          <w:szCs w:val="28"/>
        </w:rPr>
        <w:br/>
        <w:t xml:space="preserve">                                                                                                                </w:t>
      </w:r>
    </w:p>
    <w:p w:rsidR="002B556F" w:rsidRDefault="002B556F" w:rsidP="002B556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Work Cited                                                                                                                          </w:t>
      </w:r>
      <w:r w:rsidR="00A35C5C">
        <w:rPr>
          <w:sz w:val="28"/>
          <w:szCs w:val="28"/>
        </w:rPr>
        <w:t>10</w:t>
      </w:r>
      <w:r w:rsidR="00F0349A">
        <w:rPr>
          <w:sz w:val="28"/>
          <w:szCs w:val="28"/>
        </w:rPr>
        <w:t xml:space="preserve">   </w:t>
      </w:r>
      <w:bookmarkStart w:id="0" w:name="_GoBack"/>
      <w:bookmarkEnd w:id="0"/>
      <w:r w:rsidR="00F034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2B556F" w:rsidRDefault="002B556F" w:rsidP="002B556F">
      <w:pPr>
        <w:rPr>
          <w:sz w:val="28"/>
          <w:szCs w:val="28"/>
        </w:rPr>
      </w:pPr>
    </w:p>
    <w:p w:rsidR="00EE2CF5" w:rsidRDefault="00EE2CF5" w:rsidP="002B556F">
      <w:pPr>
        <w:rPr>
          <w:sz w:val="28"/>
          <w:szCs w:val="28"/>
        </w:rPr>
      </w:pPr>
    </w:p>
    <w:p w:rsidR="002B556F" w:rsidRDefault="002B556F" w:rsidP="002B55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:rsidR="002B556F" w:rsidRDefault="00B53AF8" w:rsidP="002B556F">
      <w:pPr>
        <w:rPr>
          <w:sz w:val="24"/>
          <w:szCs w:val="24"/>
        </w:rPr>
      </w:pPr>
      <w:r>
        <w:rPr>
          <w:sz w:val="24"/>
          <w:szCs w:val="24"/>
        </w:rPr>
        <w:t>Make a program that calculates primes given a range of numbers. The program split the task in several task and compares with a single thread program running the same amount n of numbers</w:t>
      </w:r>
    </w:p>
    <w:p w:rsidR="002B556F" w:rsidRDefault="002B556F" w:rsidP="002B556F">
      <w:pPr>
        <w:rPr>
          <w:sz w:val="24"/>
          <w:szCs w:val="24"/>
        </w:rPr>
      </w:pPr>
    </w:p>
    <w:p w:rsidR="002B556F" w:rsidRDefault="002B556F" w:rsidP="002B556F">
      <w:pPr>
        <w:rPr>
          <w:b/>
          <w:sz w:val="28"/>
          <w:szCs w:val="28"/>
        </w:rPr>
      </w:pPr>
      <w:r w:rsidRPr="002B556F">
        <w:rPr>
          <w:b/>
          <w:sz w:val="28"/>
          <w:szCs w:val="28"/>
        </w:rPr>
        <w:t>Introduction</w:t>
      </w:r>
    </w:p>
    <w:p w:rsidR="00FC5713" w:rsidRPr="00025B89" w:rsidRDefault="00FC5713" w:rsidP="002B556F">
      <w:pPr>
        <w:rPr>
          <w:sz w:val="24"/>
          <w:szCs w:val="24"/>
        </w:rPr>
      </w:pPr>
      <w:r>
        <w:rPr>
          <w:sz w:val="24"/>
          <w:szCs w:val="24"/>
        </w:rPr>
        <w:t>Once the program</w:t>
      </w:r>
      <w:r w:rsidR="00577798">
        <w:rPr>
          <w:sz w:val="24"/>
          <w:szCs w:val="24"/>
        </w:rPr>
        <w:t xml:space="preserve"> start</w:t>
      </w:r>
      <w:r>
        <w:rPr>
          <w:sz w:val="24"/>
          <w:szCs w:val="24"/>
        </w:rPr>
        <w:t xml:space="preserve">, it </w:t>
      </w:r>
      <w:r w:rsidR="00B53AF8">
        <w:rPr>
          <w:sz w:val="24"/>
          <w:szCs w:val="24"/>
        </w:rPr>
        <w:t xml:space="preserve">will take small bites from a range of n numbers, e.g. if the range is 10,000,000 the bite could be 25,000. Once the program starts it divide the task into threads, e.g. 6 threads. The final output will show the time that each thread take to calculate, the number of bites and number of primes </w:t>
      </w:r>
      <w:r w:rsidR="00B53AF8">
        <w:rPr>
          <w:sz w:val="24"/>
          <w:szCs w:val="24"/>
        </w:rPr>
        <w:t>processed by each thread</w:t>
      </w:r>
      <w:r w:rsidR="00B53AF8">
        <w:rPr>
          <w:sz w:val="24"/>
          <w:szCs w:val="24"/>
        </w:rPr>
        <w:t>. The program also compares the results with a single thread program in speedup results.</w:t>
      </w:r>
    </w:p>
    <w:p w:rsidR="002B556F" w:rsidRDefault="002B556F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FF1C09" w:rsidRDefault="00FF1C09" w:rsidP="002B556F">
      <w:pPr>
        <w:rPr>
          <w:sz w:val="28"/>
          <w:szCs w:val="28"/>
        </w:rPr>
      </w:pPr>
    </w:p>
    <w:p w:rsidR="00D35053" w:rsidRDefault="00D35053" w:rsidP="002B556F">
      <w:pPr>
        <w:rPr>
          <w:sz w:val="28"/>
          <w:szCs w:val="28"/>
        </w:rPr>
      </w:pPr>
    </w:p>
    <w:p w:rsidR="00D35053" w:rsidRDefault="00D35053" w:rsidP="002B556F">
      <w:pPr>
        <w:rPr>
          <w:sz w:val="28"/>
          <w:szCs w:val="28"/>
        </w:rPr>
      </w:pPr>
    </w:p>
    <w:p w:rsidR="00D35053" w:rsidRDefault="00D35053" w:rsidP="002B556F">
      <w:pPr>
        <w:rPr>
          <w:sz w:val="28"/>
          <w:szCs w:val="28"/>
        </w:rPr>
      </w:pPr>
    </w:p>
    <w:p w:rsidR="00D35053" w:rsidRDefault="00D35053" w:rsidP="002B556F">
      <w:pPr>
        <w:rPr>
          <w:sz w:val="28"/>
          <w:szCs w:val="28"/>
        </w:rPr>
      </w:pPr>
    </w:p>
    <w:p w:rsidR="00D35053" w:rsidRDefault="00D35053" w:rsidP="002B556F">
      <w:pPr>
        <w:rPr>
          <w:sz w:val="28"/>
          <w:szCs w:val="28"/>
        </w:rPr>
      </w:pPr>
    </w:p>
    <w:p w:rsidR="003D6978" w:rsidRDefault="003D6978" w:rsidP="002B556F">
      <w:pPr>
        <w:rPr>
          <w:b/>
          <w:sz w:val="28"/>
          <w:szCs w:val="28"/>
        </w:rPr>
      </w:pPr>
    </w:p>
    <w:p w:rsidR="00577798" w:rsidRDefault="00FF1C09" w:rsidP="00D35053">
      <w:pPr>
        <w:rPr>
          <w:sz w:val="24"/>
          <w:szCs w:val="24"/>
        </w:rPr>
      </w:pPr>
      <w:r w:rsidRPr="00FF1C09">
        <w:rPr>
          <w:b/>
          <w:sz w:val="28"/>
          <w:szCs w:val="28"/>
        </w:rPr>
        <w:t>Screenshot of Output</w:t>
      </w:r>
      <w:r w:rsidR="00D35053">
        <w:rPr>
          <w:b/>
          <w:sz w:val="28"/>
          <w:szCs w:val="28"/>
        </w:rPr>
        <w:br/>
      </w:r>
      <w:r w:rsidRPr="00FF1C09">
        <w:rPr>
          <w:b/>
          <w:sz w:val="28"/>
          <w:szCs w:val="28"/>
        </w:rPr>
        <w:br/>
      </w:r>
      <w:r w:rsidR="00D35053" w:rsidRPr="00D35053">
        <w:rPr>
          <w:sz w:val="24"/>
          <w:szCs w:val="24"/>
        </w:rPr>
        <w:t>Normal Output</w:t>
      </w:r>
      <w:r w:rsidR="00692609">
        <w:rPr>
          <w:sz w:val="24"/>
          <w:szCs w:val="24"/>
        </w:rPr>
        <w:t xml:space="preserve"> with 6 threads</w:t>
      </w:r>
      <w:r w:rsidR="00EE2CF5">
        <w:rPr>
          <w:sz w:val="24"/>
          <w:szCs w:val="24"/>
        </w:rPr>
        <w:br/>
      </w:r>
      <w:r w:rsidRPr="00D35053">
        <w:rPr>
          <w:sz w:val="24"/>
          <w:szCs w:val="24"/>
        </w:rPr>
        <w:br/>
      </w:r>
      <w:r w:rsidR="00692609">
        <w:rPr>
          <w:noProof/>
          <w:sz w:val="24"/>
          <w:szCs w:val="24"/>
        </w:rPr>
        <w:drawing>
          <wp:inline distT="0" distB="0" distL="0" distR="0">
            <wp:extent cx="4389120" cy="203314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05" cy="20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609">
        <w:rPr>
          <w:sz w:val="24"/>
          <w:szCs w:val="24"/>
        </w:rPr>
        <w:br/>
      </w:r>
    </w:p>
    <w:p w:rsidR="00692609" w:rsidRDefault="00692609" w:rsidP="00D35053">
      <w:pPr>
        <w:rPr>
          <w:sz w:val="24"/>
          <w:szCs w:val="24"/>
        </w:rPr>
      </w:pPr>
      <w:r>
        <w:rPr>
          <w:sz w:val="24"/>
          <w:szCs w:val="24"/>
        </w:rPr>
        <w:t>Calculating speed up</w:t>
      </w:r>
    </w:p>
    <w:p w:rsidR="00073079" w:rsidRDefault="00692609" w:rsidP="00D350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5177FF" wp14:editId="2675603C">
            <wp:extent cx="4635610" cy="361714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11" cy="36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79" w:rsidRDefault="00692609" w:rsidP="00D350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Speed up shown</w:t>
      </w:r>
      <w:r w:rsidR="00073079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4341412" cy="18153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36" cy="181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54" w:rsidRPr="00321754" w:rsidRDefault="00321754" w:rsidP="00321754">
      <w:pPr>
        <w:rPr>
          <w:sz w:val="24"/>
          <w:szCs w:val="24"/>
        </w:rPr>
      </w:pPr>
      <w:r>
        <w:rPr>
          <w:b/>
          <w:sz w:val="28"/>
          <w:szCs w:val="28"/>
        </w:rPr>
        <w:t>Source Code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92609">
        <w:rPr>
          <w:sz w:val="24"/>
          <w:szCs w:val="24"/>
          <w:u w:val="single"/>
        </w:rPr>
        <w:t>PrimeDriver.java</w:t>
      </w:r>
    </w:p>
    <w:p w:rsidR="00073079" w:rsidRDefault="00073079" w:rsidP="000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73079" w:rsidRDefault="00073079" w:rsidP="000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Fernando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Simon</w:t>
      </w:r>
    </w:p>
    <w:p w:rsidR="00073079" w:rsidRDefault="00073079" w:rsidP="000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:rsidR="00073079" w:rsidRDefault="00073079" w:rsidP="0007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6;                 </w:t>
      </w:r>
      <w:r>
        <w:rPr>
          <w:rFonts w:ascii="Consolas" w:hAnsi="Consolas" w:cs="Consolas"/>
          <w:color w:val="3F7F5F"/>
          <w:sz w:val="20"/>
          <w:szCs w:val="20"/>
        </w:rPr>
        <w:t>//# of Threads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to calculate times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timeAcc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runninTime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speedup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elapseTime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 = 10000000;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 xml:space="preserve"> = 25000;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PimeExec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worker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PimeExec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numOfPrimes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timer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biteCount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PimeExec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(pw, </w:t>
      </w:r>
      <w:r>
        <w:rPr>
          <w:rFonts w:ascii="Consolas" w:hAnsi="Consolas" w:cs="Consolas"/>
          <w:color w:val="2A00FF"/>
          <w:sz w:val="20"/>
          <w:szCs w:val="20"/>
        </w:rPr>
        <w:t>"THREAD-"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].start();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].join();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worker[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worker[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accumTime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biteCount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worker[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totalPrimes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timeAcc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timeAcc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elapseTime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Program Results"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//--------Compare to Single Core and Print Results--------------------------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Results = String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"THREAD-%2d: PRIMECOUNT: % 7d TIMER: % .6f sec  TOTAL BITES: %3d"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Results);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//---Summary------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runninTime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elapseTime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(1000000000);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"RANGE: %, d  BITE SIZE = %, 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PRIMES: %, 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totalPrimes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THREAD TIME: %.6f sec\n"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timeAcc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"RUNNING TIME: %.6f sec\n"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runninTime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Single-Core Prime calculation */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PrimeSingle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speed based on single core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speedup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ps.</w:t>
      </w:r>
      <w:r>
        <w:rPr>
          <w:rFonts w:ascii="Consolas" w:hAnsi="Consolas" w:cs="Consolas"/>
          <w:color w:val="0000C0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runninTime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"SPEEDUP: %.2f"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speedup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44A7" w:rsidRDefault="00692609" w:rsidP="00692609">
      <w:pPr>
        <w:pStyle w:val="NoSpacing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1754" w:rsidRDefault="00321754" w:rsidP="006A3BD1">
      <w:pPr>
        <w:pStyle w:val="NoSpacing"/>
        <w:rPr>
          <w:sz w:val="20"/>
          <w:szCs w:val="20"/>
        </w:rPr>
      </w:pPr>
    </w:p>
    <w:p w:rsidR="00FA1ED0" w:rsidRDefault="00FA1ED0" w:rsidP="003D6978">
      <w:pPr>
        <w:rPr>
          <w:sz w:val="24"/>
          <w:szCs w:val="24"/>
        </w:rPr>
      </w:pPr>
    </w:p>
    <w:p w:rsidR="00FA1ED0" w:rsidRPr="00692609" w:rsidRDefault="00692609" w:rsidP="003D6978">
      <w:pPr>
        <w:rPr>
          <w:sz w:val="24"/>
          <w:szCs w:val="24"/>
          <w:u w:val="single"/>
        </w:rPr>
      </w:pPr>
      <w:r w:rsidRPr="00692609">
        <w:rPr>
          <w:sz w:val="24"/>
          <w:szCs w:val="24"/>
          <w:u w:val="single"/>
        </w:rPr>
        <w:lastRenderedPageBreak/>
        <w:t>PrimeExec.java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PimeExec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accumTime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localCount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Range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PimeExec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pw1, String mess)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pw1;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mess;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getting a bite"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>.getWork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Counts the primes.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timeElapsed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/ (1000000000);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accumTime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accumTime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lo;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hi;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(number) + 1;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number is perfectly divisible - no prime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1ED0" w:rsidRDefault="00FA1ED0" w:rsidP="003D6978">
      <w:pPr>
        <w:rPr>
          <w:sz w:val="24"/>
          <w:szCs w:val="24"/>
        </w:rPr>
      </w:pPr>
    </w:p>
    <w:p w:rsidR="00692609" w:rsidRDefault="00692609" w:rsidP="003D6978">
      <w:pPr>
        <w:rPr>
          <w:sz w:val="24"/>
          <w:szCs w:val="24"/>
          <w:u w:val="single"/>
        </w:rPr>
      </w:pPr>
      <w:r w:rsidRPr="00692609">
        <w:rPr>
          <w:sz w:val="24"/>
          <w:szCs w:val="24"/>
          <w:u w:val="single"/>
        </w:rPr>
        <w:t>PrimeWork</w:t>
      </w:r>
      <w:r>
        <w:rPr>
          <w:sz w:val="24"/>
          <w:szCs w:val="24"/>
          <w:u w:val="single"/>
        </w:rPr>
        <w:t>.java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bite) {</w:t>
      </w:r>
    </w:p>
    <w:p w:rsidR="00692609" w:rsidRP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lo</w:t>
      </w:r>
      <w:proofErr w:type="gram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 xml:space="preserve"> = 3;</w:t>
      </w:r>
    </w:p>
    <w:p w:rsidR="00692609" w:rsidRP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gramStart"/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hi</w:t>
      </w:r>
      <w:proofErr w:type="gram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proofErr w:type="spellStart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>max</w:t>
      </w:r>
      <w:proofErr w:type="spell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692609" w:rsidRP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current</w:t>
      </w:r>
      <w:proofErr w:type="spellEnd"/>
      <w:proofErr w:type="gram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lo</w:t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bite;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bite) {</w:t>
      </w:r>
    </w:p>
    <w:p w:rsidR="00692609" w:rsidRP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lo</w:t>
      </w:r>
      <w:proofErr w:type="gram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 xml:space="preserve"> = min;</w:t>
      </w:r>
    </w:p>
    <w:p w:rsidR="00692609" w:rsidRP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gramStart"/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hi</w:t>
      </w:r>
      <w:proofErr w:type="gram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proofErr w:type="spellStart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>max</w:t>
      </w:r>
      <w:proofErr w:type="spell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692609" w:rsidRP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current</w:t>
      </w:r>
      <w:proofErr w:type="spellEnd"/>
      <w:proofErr w:type="gramEnd"/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692609">
        <w:rPr>
          <w:rFonts w:ascii="Consolas" w:hAnsi="Consolas" w:cs="Consolas"/>
          <w:color w:val="0000C0"/>
          <w:sz w:val="20"/>
          <w:szCs w:val="20"/>
          <w:lang w:val="es-AR"/>
        </w:rPr>
        <w:t>lo</w:t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92609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bite;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Range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complete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complete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range;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609" w:rsidRDefault="00692609" w:rsidP="00692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3F3D" w:rsidRDefault="00073F3D" w:rsidP="00692609">
      <w:pPr>
        <w:rPr>
          <w:rFonts w:cs="Consolas"/>
          <w:color w:val="000000"/>
          <w:sz w:val="24"/>
          <w:szCs w:val="24"/>
        </w:rPr>
      </w:pPr>
      <w:r w:rsidRPr="00073F3D">
        <w:rPr>
          <w:rFonts w:cs="Consolas"/>
          <w:color w:val="000000"/>
          <w:sz w:val="24"/>
          <w:szCs w:val="24"/>
          <w:u w:val="single"/>
        </w:rPr>
        <w:t>PrimeSingle.java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end)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start;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end;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# of primes in current thread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number &lt;=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 number++)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numbers are prime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(number))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localCount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count the local primes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elapsedTime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time1</w:t>
      </w:r>
      <w:r>
        <w:rPr>
          <w:rFonts w:ascii="Consolas" w:hAnsi="Consolas" w:cs="Consolas"/>
          <w:color w:val="000000"/>
          <w:sz w:val="20"/>
          <w:szCs w:val="20"/>
        </w:rPr>
        <w:t>) / (1000000000);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(number) + 1;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number is perfectly divisible - no prime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F3D" w:rsidRDefault="00073F3D" w:rsidP="0007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F3D" w:rsidRPr="00073F3D" w:rsidRDefault="00073F3D" w:rsidP="00073F3D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7726202"/>
        <w:docPartObj>
          <w:docPartGallery w:val="Bibliographies"/>
          <w:docPartUnique/>
        </w:docPartObj>
      </w:sdtPr>
      <w:sdtEndPr/>
      <w:sdtContent>
        <w:p w:rsidR="00FA1ED0" w:rsidRDefault="00FA1ED0">
          <w:pPr>
            <w:pStyle w:val="Heading1"/>
          </w:pPr>
          <w:r>
            <w:t>Works Cited</w:t>
          </w:r>
        </w:p>
        <w:p w:rsidR="00073F3D" w:rsidRDefault="00FA1ED0" w:rsidP="00073F3D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073F3D">
            <w:rPr>
              <w:noProof/>
            </w:rPr>
            <w:t xml:space="preserve">Oracle. </w:t>
          </w:r>
          <w:r w:rsidR="00073F3D">
            <w:rPr>
              <w:i/>
              <w:iCs/>
              <w:noProof/>
            </w:rPr>
            <w:t>Java™ Platform, Standard Edition 7</w:t>
          </w:r>
          <w:r w:rsidR="00073F3D">
            <w:rPr>
              <w:noProof/>
            </w:rPr>
            <w:t>. n.d. 4 2 2014.</w:t>
          </w:r>
        </w:p>
        <w:p w:rsidR="00FA1ED0" w:rsidRDefault="00FA1ED0" w:rsidP="00073F3D">
          <w:r>
            <w:rPr>
              <w:b/>
              <w:bCs/>
            </w:rPr>
            <w:fldChar w:fldCharType="end"/>
          </w:r>
        </w:p>
      </w:sdtContent>
    </w:sdt>
    <w:p w:rsidR="00FA1ED0" w:rsidRPr="003D6978" w:rsidRDefault="00FA1ED0" w:rsidP="003D6978">
      <w:pPr>
        <w:rPr>
          <w:sz w:val="24"/>
          <w:szCs w:val="24"/>
        </w:rPr>
      </w:pPr>
    </w:p>
    <w:p w:rsidR="003D6978" w:rsidRPr="003D6978" w:rsidRDefault="003D6978" w:rsidP="003D6978"/>
    <w:sectPr w:rsidR="003D6978" w:rsidRPr="003D69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941" w:rsidRDefault="001C3941" w:rsidP="00890EA4">
      <w:pPr>
        <w:spacing w:after="0" w:line="240" w:lineRule="auto"/>
      </w:pPr>
      <w:r>
        <w:separator/>
      </w:r>
    </w:p>
  </w:endnote>
  <w:endnote w:type="continuationSeparator" w:id="0">
    <w:p w:rsidR="001C3941" w:rsidRDefault="001C3941" w:rsidP="0089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A4" w:rsidRDefault="00890E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0EA4">
      <w:tc>
        <w:tcPr>
          <w:tcW w:w="918" w:type="dxa"/>
        </w:tcPr>
        <w:p w:rsidR="00890EA4" w:rsidRDefault="00890EA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35C5C" w:rsidRPr="00A35C5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EA4" w:rsidRDefault="00073079" w:rsidP="00073079">
          <w:pPr>
            <w:pStyle w:val="Footer"/>
          </w:pPr>
          <w:r>
            <w:t>C</w:t>
          </w:r>
          <w:r w:rsidR="00890EA4">
            <w:t>P</w:t>
          </w:r>
          <w:r>
            <w:t>SC</w:t>
          </w:r>
          <w:r w:rsidR="00890EA4">
            <w:t xml:space="preserve"> </w:t>
          </w:r>
          <w:r>
            <w:t>410</w:t>
          </w:r>
          <w:r w:rsidR="00890EA4">
            <w:t xml:space="preserve"> - Fernando Simon</w:t>
          </w:r>
        </w:p>
      </w:tc>
    </w:tr>
  </w:tbl>
  <w:p w:rsidR="00890EA4" w:rsidRDefault="00890E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A4" w:rsidRDefault="00890E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941" w:rsidRDefault="001C3941" w:rsidP="00890EA4">
      <w:pPr>
        <w:spacing w:after="0" w:line="240" w:lineRule="auto"/>
      </w:pPr>
      <w:r>
        <w:separator/>
      </w:r>
    </w:p>
  </w:footnote>
  <w:footnote w:type="continuationSeparator" w:id="0">
    <w:p w:rsidR="001C3941" w:rsidRDefault="001C3941" w:rsidP="00890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A4" w:rsidRDefault="00890E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A4" w:rsidRDefault="00890E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A4" w:rsidRDefault="00890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13"/>
    <w:rsid w:val="00025B89"/>
    <w:rsid w:val="00073079"/>
    <w:rsid w:val="00073F3D"/>
    <w:rsid w:val="000B7EAC"/>
    <w:rsid w:val="000D7407"/>
    <w:rsid w:val="000E691C"/>
    <w:rsid w:val="001C3941"/>
    <w:rsid w:val="001F4ACC"/>
    <w:rsid w:val="0024243A"/>
    <w:rsid w:val="002433E7"/>
    <w:rsid w:val="002B556F"/>
    <w:rsid w:val="00321754"/>
    <w:rsid w:val="003944A7"/>
    <w:rsid w:val="003D6978"/>
    <w:rsid w:val="00404024"/>
    <w:rsid w:val="00524DBA"/>
    <w:rsid w:val="00577798"/>
    <w:rsid w:val="005D6767"/>
    <w:rsid w:val="005F1261"/>
    <w:rsid w:val="00692609"/>
    <w:rsid w:val="006A3BD1"/>
    <w:rsid w:val="00744803"/>
    <w:rsid w:val="00781A8E"/>
    <w:rsid w:val="008570BB"/>
    <w:rsid w:val="00890EA4"/>
    <w:rsid w:val="00966C8E"/>
    <w:rsid w:val="009E2D7F"/>
    <w:rsid w:val="00A35C5C"/>
    <w:rsid w:val="00AD65DE"/>
    <w:rsid w:val="00B53AF8"/>
    <w:rsid w:val="00BA5A13"/>
    <w:rsid w:val="00D35053"/>
    <w:rsid w:val="00DA590D"/>
    <w:rsid w:val="00DC267D"/>
    <w:rsid w:val="00EE2CF5"/>
    <w:rsid w:val="00F0349A"/>
    <w:rsid w:val="00FA1ED0"/>
    <w:rsid w:val="00FC5713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A4"/>
  </w:style>
  <w:style w:type="paragraph" w:styleId="Footer">
    <w:name w:val="footer"/>
    <w:basedOn w:val="Normal"/>
    <w:link w:val="FooterChar"/>
    <w:uiPriority w:val="99"/>
    <w:unhideWhenUsed/>
    <w:rsid w:val="0089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A4"/>
  </w:style>
  <w:style w:type="paragraph" w:styleId="BalloonText">
    <w:name w:val="Balloon Text"/>
    <w:basedOn w:val="Normal"/>
    <w:link w:val="BalloonTextChar"/>
    <w:uiPriority w:val="99"/>
    <w:semiHidden/>
    <w:unhideWhenUsed/>
    <w:rsid w:val="00FF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A1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A4"/>
  </w:style>
  <w:style w:type="paragraph" w:styleId="Footer">
    <w:name w:val="footer"/>
    <w:basedOn w:val="Normal"/>
    <w:link w:val="FooterChar"/>
    <w:uiPriority w:val="99"/>
    <w:unhideWhenUsed/>
    <w:rsid w:val="0089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A4"/>
  </w:style>
  <w:style w:type="paragraph" w:styleId="BalloonText">
    <w:name w:val="Balloon Text"/>
    <w:basedOn w:val="Normal"/>
    <w:link w:val="BalloonTextChar"/>
    <w:uiPriority w:val="99"/>
    <w:semiHidden/>
    <w:unhideWhenUsed/>
    <w:rsid w:val="00FF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A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Ora14</b:Tag>
    <b:SourceType>InternetSite</b:SourceType>
    <b:Guid>{ECAF3550-5711-42CA-AF88-DC0BA43AE494}</b:Guid>
    <b:Title>Java™ Platform, Standard Edition 7</b:Title>
    <b:Author>
      <b:Author>
        <b:NameList>
          <b:Person>
            <b:Last>Oracle</b:Last>
          </b:Person>
        </b:NameList>
      </b:Author>
    </b:Author>
    <b:YearAccessed>2014</b:YearAccessed>
    <b:MonthAccessed>2</b:MonthAccessed>
    <b:DayAccessed>4</b:DayAccessed>
    <b:RefOrder>1</b:RefOrder>
  </b:Source>
</b:Sources>
</file>

<file path=customXml/itemProps1.xml><?xml version="1.0" encoding="utf-8"?>
<ds:datastoreItem xmlns:ds="http://schemas.openxmlformats.org/officeDocument/2006/customXml" ds:itemID="{22CDAEFD-28E3-48C8-9F3D-83EDEAD8371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81939E05-A89C-4D5D-B62F-8B51AF57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14</TotalTime>
  <Pages>10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Clone</dc:creator>
  <cp:lastModifiedBy>Clone</cp:lastModifiedBy>
  <cp:revision>5</cp:revision>
  <cp:lastPrinted>2015-02-07T05:28:00Z</cp:lastPrinted>
  <dcterms:created xsi:type="dcterms:W3CDTF">2015-03-16T01:41:00Z</dcterms:created>
  <dcterms:modified xsi:type="dcterms:W3CDTF">2015-03-16T01:54:00Z</dcterms:modified>
</cp:coreProperties>
</file>